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921385" cy="1460500"/>
            <wp:effectExtent l="0" t="0" r="12065" b="6350"/>
            <wp:docPr id="6" name="图片 6" descr="微信图片_20170509000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1705090008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138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宋体" w:hAnsi="宋体" w:eastAsia="宋体" w:cs="宋体"/>
          <w:color w:val="auto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-524510</wp:posOffset>
                </wp:positionH>
                <wp:positionV relativeFrom="paragraph">
                  <wp:posOffset>4088765</wp:posOffset>
                </wp:positionV>
                <wp:extent cx="6808470" cy="2193290"/>
                <wp:effectExtent l="0" t="0" r="0" b="0"/>
                <wp:wrapNone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8470" cy="2193290"/>
                          <a:chOff x="-61598" y="0"/>
                          <a:chExt cx="6808800" cy="2193693"/>
                        </a:xfrm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22440" y="392687"/>
                            <a:ext cx="5997482" cy="80010"/>
                            <a:chOff x="0" y="0"/>
                            <a:chExt cx="5997774" cy="80363"/>
                          </a:xfrm>
                        </wpg:grpSpPr>
                        <wps:wsp>
                          <wps:cNvPr id="228" name="矩形 228"/>
                          <wps:cNvSpPr/>
                          <wps:spPr>
                            <a:xfrm>
                              <a:off x="0" y="0"/>
                              <a:ext cx="1187972" cy="28795"/>
                            </a:xfrm>
                            <a:prstGeom prst="rect">
                              <a:avLst/>
                            </a:prstGeom>
                            <a:solidFill>
                              <a:srgbClr val="6F8BB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9" name="直接连接符 229"/>
                          <wps:cNvCnPr/>
                          <wps:spPr>
                            <a:xfrm>
                              <a:off x="1162820" y="5286"/>
                              <a:ext cx="121568" cy="6871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6F8BB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矩形 230"/>
                          <wps:cNvSpPr/>
                          <wps:spPr>
                            <a:xfrm>
                              <a:off x="1281316" y="69563"/>
                              <a:ext cx="4716458" cy="10800"/>
                            </a:xfrm>
                            <a:prstGeom prst="rect">
                              <a:avLst/>
                            </a:prstGeom>
                            <a:solidFill>
                              <a:srgbClr val="6F8BB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1" name="组合 241"/>
                        <wpg:cNvGrpSpPr/>
                        <wpg:grpSpPr>
                          <a:xfrm>
                            <a:off x="-61598" y="0"/>
                            <a:ext cx="6808800" cy="2193693"/>
                            <a:chOff x="113967" y="-61732"/>
                            <a:chExt cx="6808800" cy="2195060"/>
                          </a:xfrm>
                        </wpg:grpSpPr>
                        <wps:wsp>
                          <wps:cNvPr id="62" name="文本框 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967" y="364697"/>
                              <a:ext cx="6808800" cy="176863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after="0" w:line="300" w:lineRule="auto"/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框架类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t>react(熟练，开发nw项目时用过), angular2(比较熟悉),vue(熟练，当前正在使用) boostrap等</w:t>
                                </w:r>
                              </w:p>
                              <w:p>
                                <w:pPr>
                                  <w:snapToGrid w:val="0"/>
                                  <w:spacing w:after="0" w:line="300" w:lineRule="auto"/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t>后台框架类: express koa2(正在练手)</w:t>
                                </w:r>
                              </w:p>
                              <w:p>
                                <w:pPr>
                                  <w:snapToGrid w:val="0"/>
                                  <w:spacing w:after="0" w:line="300" w:lineRule="auto"/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t>工具类: npm yarn vue-cli gulp webpack cnpm</w:t>
                                </w:r>
                              </w:p>
                              <w:p>
                                <w:pPr>
                                  <w:snapToGrid w:val="0"/>
                                  <w:spacing w:after="0" w:line="300" w:lineRule="auto"/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t>代码管理类: git svn(比较排斥)</w:t>
                                </w:r>
                              </w:p>
                              <w:p>
                                <w:pPr>
                                  <w:snapToGrid w:val="0"/>
                                  <w:spacing w:after="0" w:line="300" w:lineRule="auto"/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切图类: 了解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t>photoshop  sketch</w:t>
                                </w:r>
                              </w:p>
                              <w:p>
                                <w:pPr>
                                  <w:snapToGrid w:val="0"/>
                                  <w:spacing w:after="0" w:line="300" w:lineRule="auto"/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t>代码规范类: 比较推崇standard标准    强制后台返回数据格式统一(要不然很难受)</w:t>
                                </w:r>
                              </w:p>
                              <w:p>
                                <w:pPr>
                                  <w:snapToGrid w:val="0"/>
                                  <w:spacing w:after="0" w:line="300" w:lineRule="auto"/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" name="文本框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565" y="-61732"/>
                              <a:ext cx="1908810" cy="3981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color w:val="auto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auto"/>
                                    <w:sz w:val="24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auto"/>
                                    <w:sz w:val="24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3pt;margin-top:321.95pt;height:172.7pt;width:536.1pt;z-index:251674624;mso-width-relative:page;mso-height-relative:page;" coordorigin="-61598,0" coordsize="6808800,2193693" o:gfxdata="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">
                <o:lock v:ext="edit" aspectratio="f"/>
                <v:group id="_x0000_s1026" o:spid="_x0000_s1026" o:spt="203" style="position:absolute;left:22440;top:392687;height:80010;width:5997482;" coordsize="5997774,80363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28795;width:1187972;v-text-anchor:middle;" fillcolor="#6F8BBE" filled="t" stroked="f" coordsize="21600,21600" o:gfxdata="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N7mj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62820;top:5286;height:68712;width:121568;" filled="f" stroked="t" coordsize="21600,21600" o:gfxdata="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xHw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6F8BBE [3204]" miterlimit="8" joinstyle="miter"/>
                    <v:imagedata o:title=""/>
                    <o:lock v:ext="edit" aspectratio="f"/>
                  </v:line>
                  <v:rect id="_x0000_s1026" o:spid="_x0000_s1026" o:spt="1" style="position:absolute;left:1281316;top:69563;height:10800;width:4716458;v-text-anchor:middle;" fillcolor="#6F8BBE" filled="t" stroked="f" coordsize="21600,21600" o:gfxdata="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3F8V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-61598;top:0;height:2193693;width:6808800;" coordorigin="113967,-61732" coordsize="6808800,2195060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70" o:spid="_x0000_s1026" o:spt="202" type="#_x0000_t202" style="position:absolute;left:113967;top:364697;height:1768631;width:6808800;" filled="f" stroked="f" coordsize="21600,21600" o:gfxdata="UEsDBAoAAAAAAIdO4kAAAAAAAAAAAAAAAAAEAAAAZHJzL1BLAwQUAAAACACHTuJAhCvOZ7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TmH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85n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after="0" w:line="300" w:lineRule="auto"/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框架类</w:t>
                          </w: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: </w: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t>react(熟练，开发nw项目时用过), angular2(比较熟悉),vue(熟练，当前正在使用) boostrap等</w:t>
                          </w:r>
                        </w:p>
                        <w:p>
                          <w:pPr>
                            <w:snapToGrid w:val="0"/>
                            <w:spacing w:after="0" w:line="300" w:lineRule="auto"/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t>后台框架类: express koa2(正在练手)</w:t>
                          </w:r>
                        </w:p>
                        <w:p>
                          <w:pPr>
                            <w:snapToGrid w:val="0"/>
                            <w:spacing w:after="0" w:line="300" w:lineRule="auto"/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t>工具类: npm yarn vue-cli gulp webpack cnpm</w:t>
                          </w:r>
                        </w:p>
                        <w:p>
                          <w:pPr>
                            <w:snapToGrid w:val="0"/>
                            <w:spacing w:after="0" w:line="300" w:lineRule="auto"/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t>代码管理类: git svn(比较排斥)</w:t>
                          </w:r>
                        </w:p>
                        <w:p>
                          <w:pPr>
                            <w:snapToGrid w:val="0"/>
                            <w:spacing w:after="0" w:line="300" w:lineRule="auto"/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切图类: 了解</w: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t>photoshop  sketch</w:t>
                          </w:r>
                        </w:p>
                        <w:p>
                          <w:pPr>
                            <w:snapToGrid w:val="0"/>
                            <w:spacing w:after="0" w:line="300" w:lineRule="auto"/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t>代码规范类: 比较推崇standard标准    强制后台返回数据格式统一(要不然很难受)</w:t>
                          </w:r>
                        </w:p>
                        <w:p>
                          <w:pPr>
                            <w:snapToGrid w:val="0"/>
                            <w:spacing w:after="0" w:line="300" w:lineRule="auto"/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233" o:spid="_x0000_s1026" o:spt="202" type="#_x0000_t202" style="position:absolute;left:175565;top:-61732;height:398198;width:1908810;" filled="f" stroked="f" coordsize="21600,2160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color w:val="auto"/>
                              <w:sz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auto"/>
                              <w:sz w:val="24"/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/>
                              <w:color w:val="auto"/>
                              <w:sz w:val="24"/>
                            </w:rPr>
                            <w:t>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宋体" w:hAnsi="宋体" w:eastAsia="宋体" w:cs="宋体"/>
          <w:color w:val="auto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6173470</wp:posOffset>
                </wp:positionV>
                <wp:extent cx="6063615" cy="2560320"/>
                <wp:effectExtent l="0" t="0" r="13335" b="0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615" cy="2560320"/>
                          <a:chOff x="-8890" y="34949"/>
                          <a:chExt cx="6064171" cy="2562020"/>
                        </a:xfrm>
                      </wpg:grpSpPr>
                      <wpg:grpSp>
                        <wpg:cNvPr id="233" name="组合 233"/>
                        <wpg:cNvGrpSpPr/>
                        <wpg:grpSpPr>
                          <a:xfrm>
                            <a:off x="22440" y="398297"/>
                            <a:ext cx="5997688" cy="80010"/>
                            <a:chOff x="0" y="0"/>
                            <a:chExt cx="5997980" cy="80363"/>
                          </a:xfrm>
                        </wpg:grpSpPr>
                        <wps:wsp>
                          <wps:cNvPr id="234" name="矩形 234"/>
                          <wps:cNvSpPr/>
                          <wps:spPr>
                            <a:xfrm>
                              <a:off x="0" y="0"/>
                              <a:ext cx="1187972" cy="28795"/>
                            </a:xfrm>
                            <a:prstGeom prst="rect">
                              <a:avLst/>
                            </a:prstGeom>
                            <a:solidFill>
                              <a:srgbClr val="6F8BB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直接连接符 235"/>
                          <wps:cNvCnPr/>
                          <wps:spPr>
                            <a:xfrm>
                              <a:off x="1162820" y="5286"/>
                              <a:ext cx="121568" cy="6871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6F8BB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矩形 236"/>
                          <wps:cNvSpPr/>
                          <wps:spPr>
                            <a:xfrm>
                              <a:off x="1281318" y="69563"/>
                              <a:ext cx="4716662" cy="10800"/>
                            </a:xfrm>
                            <a:prstGeom prst="rect">
                              <a:avLst/>
                            </a:prstGeom>
                            <a:solidFill>
                              <a:srgbClr val="6F8BB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4" name="组合 74"/>
                        <wpg:cNvGrpSpPr/>
                        <wpg:grpSpPr>
                          <a:xfrm>
                            <a:off x="-8890" y="34949"/>
                            <a:ext cx="6064171" cy="2562020"/>
                            <a:chOff x="171494" y="-9940"/>
                            <a:chExt cx="6955379" cy="2563715"/>
                          </a:xfrm>
                        </wpg:grpSpPr>
                        <wps:wsp>
                          <wps:cNvPr id="75" name="文本框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494" y="-9940"/>
                              <a:ext cx="1337321" cy="3916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/>
                                    <w:color w:val="auto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auto"/>
                                    <w:sz w:val="24"/>
                                    <w:lang w:eastAsia="zh-CN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" name="文本框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97" y="464021"/>
                              <a:ext cx="6933376" cy="20897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after="0" w:line="300" w:lineRule="auto"/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t xml:space="preserve">个人github地址1 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instrText xml:space="preserve"> HYPERLINK "https://github.com/chunmu" </w:instrTex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5"/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t>https://github.com/chunmu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snapToGrid w:val="0"/>
                                  <w:spacing w:after="0" w:line="300" w:lineRule="auto"/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t xml:space="preserve">个人github地址2 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instrText xml:space="preserve"> HYPERLINK "https://github.com/Duuuuuke" </w:instrTex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5"/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t>https://github.com/Duuuuuke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snapToGrid w:val="0"/>
                                  <w:spacing w:after="0" w:line="300" w:lineRule="auto"/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t xml:space="preserve">项目经历可查看 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instrText xml:space="preserve"> HYPERLINK "https://github.com/Duuuuuke" </w:instrTex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5"/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t>https://github.com/Duuuuuke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t>/resume/README.md</w:t>
                                </w:r>
                              </w:p>
                              <w:p>
                                <w:pPr>
                                  <w:snapToGrid w:val="0"/>
                                  <w:spacing w:after="0" w:line="300" w:lineRule="auto"/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35pt;margin-top:486.1pt;height:201.6pt;width:477.45pt;z-index:251682816;mso-width-relative:page;mso-height-relative:page;" coordorigin="-8890,34949" coordsize="6064171,2562020" o:gfxdata="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/wUqDtwAAAAMAQAA&#10;DwAAAAAAAAABACAAAAAiAAAAZHJzL2Rvd25yZXYueG1sUEsBAhQAFAAAAAgAh07iQBWgAvPBBAAA&#10;0BEAAA4AAAAAAAAAAQAgAAAAKwEAAGRycy9lMm9Eb2MueG1sUEsFBgAAAAAGAAYAWQEAAF4IAAAA&#10;AA==&#10;">
                <o:lock v:ext="edit" aspectratio="f"/>
                <v:group id="_x0000_s1026" o:spid="_x0000_s1026" o:spt="203" style="position:absolute;left:22440;top:398297;height:80010;width:5997688;" coordsize="5997980,80363" o:gfxdata="UEsDBAoAAAAAAIdO4kAAAAAAAAAAAAAAAAAEAAAAZHJzL1BLAwQUAAAACACHTuJAaAGoZ7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Aahn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28795;width:1187972;v-text-anchor:middle;" fillcolor="#6F8BBE" filled="t" stroked="f" coordsize="21600,21600" o:gfxdata="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xK&#10;elXCAAAA3AAAAA8AAAAAAAAAAQAgAAAAIgAAAGRycy9kb3ducmV2LnhtbFBLAQIUABQAAAAIAIdO&#10;4kAzLwWeOwAAADkAAAAQAAAAAAAAAAEAIAAAABEBAABkcnMvc2hhcGV4bWwueG1sUEsFBgAAAAAG&#10;AAYAWwEAALs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62820;top:5286;height:68712;width:121568;" filled="f" stroked="t" coordsize="21600,21600" o:gfxdata="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lg9q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6F8BBE [3204]" miterlimit="8" joinstyle="miter"/>
                    <v:imagedata o:title=""/>
                    <o:lock v:ext="edit" aspectratio="f"/>
                  </v:line>
                  <v:rect id="_x0000_s1026" o:spid="_x0000_s1026" o:spt="1" style="position:absolute;left:1281318;top:69563;height:10800;width:4716662;v-text-anchor:middle;" fillcolor="#6F8BBE" filled="t" stroked="f" coordsize="21600,21600" o:gfxdata="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9RB&#10;ucEAAADcAAAADwAAAAAAAAABACAAAAAiAAAAZHJzL2Rvd25yZXYueG1sUEsBAhQAFAAAAAgAh07i&#10;QDMvBZ47AAAAOQAAABAAAAAAAAAAAQAgAAAAEAEAAGRycy9zaGFwZXhtbC54bWxQSwUGAAAAAAYA&#10;BgBbAQAAu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-8890;top:34949;height:2562020;width:6064171;" coordorigin="171494,-9940" coordsize="6955379,2563715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14" o:spid="_x0000_s1026" o:spt="202" type="#_x0000_t202" style="position:absolute;left:171494;top:-9940;height:391679;width:1337321;" filled="f" stroked="f" coordsize="21600,21600" o:gfxdata="UEsDBAoAAAAAAIdO4kAAAAAAAAAAAAAAAAAEAAAAZHJzL1BLAwQUAAAACACHTuJAjhvAz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8D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/>
                              <w:color w:val="auto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auto"/>
                              <w:sz w:val="24"/>
                              <w:lang w:eastAsia="zh-CN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文本框 62" o:spid="_x0000_s1026" o:spt="202" type="#_x0000_t202" style="position:absolute;left:193497;top:464021;height:2089754;width:6933376;" filled="f" stroked="f" coordsize="21600,21600" o:gfxdata="UEsDBAoAAAAAAIdO4kAAAAAAAAAAAAAAAAAEAAAAZHJzL1BLAwQUAAAACACHTuJAfsleub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4Tm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V6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after="0" w:line="300" w:lineRule="auto"/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t xml:space="preserve">个人github地址1 </w: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instrText xml:space="preserve"> HYPERLINK "https://github.com/chunmu" </w:instrTex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5"/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t>https://github.com/chunmu</w: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  <w:p>
                          <w:pPr>
                            <w:snapToGrid w:val="0"/>
                            <w:spacing w:after="0" w:line="300" w:lineRule="auto"/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t xml:space="preserve">个人github地址2 </w: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instrText xml:space="preserve"> HYPERLINK "https://github.com/Duuuuuke" </w:instrTex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5"/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t>https://github.com/Duuuuuke</w: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  <w:p>
                          <w:pPr>
                            <w:snapToGrid w:val="0"/>
                            <w:spacing w:after="0" w:line="300" w:lineRule="auto"/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t xml:space="preserve">项目经历可查看 </w: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instrText xml:space="preserve"> HYPERLINK "https://github.com/Duuuuuke" </w:instrTex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5"/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t>https://github.com/Duuuuuke</w: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t>/resume/README.md</w:t>
                          </w:r>
                        </w:p>
                        <w:p>
                          <w:pPr>
                            <w:snapToGrid w:val="0"/>
                            <w:spacing w:after="0" w:line="300" w:lineRule="auto"/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宋体" w:hAnsi="宋体" w:eastAsia="宋体" w:cs="宋体"/>
          <w:color w:val="auto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7750175</wp:posOffset>
                </wp:positionV>
                <wp:extent cx="6137275" cy="1593215"/>
                <wp:effectExtent l="0" t="0" r="0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7275" cy="1593215"/>
                          <a:chOff x="-16829" y="0"/>
                          <a:chExt cx="6138585" cy="1593447"/>
                        </a:xfrm>
                      </wpg:grpSpPr>
                      <wpg:grpSp>
                        <wpg:cNvPr id="238" name="组合 238"/>
                        <wpg:cNvGrpSpPr/>
                        <wpg:grpSpPr>
                          <a:xfrm>
                            <a:off x="11220" y="392687"/>
                            <a:ext cx="5997512" cy="80010"/>
                            <a:chOff x="0" y="0"/>
                            <a:chExt cx="5997804" cy="80363"/>
                          </a:xfrm>
                        </wpg:grpSpPr>
                        <wps:wsp>
                          <wps:cNvPr id="239" name="矩形 239"/>
                          <wps:cNvSpPr/>
                          <wps:spPr>
                            <a:xfrm>
                              <a:off x="0" y="0"/>
                              <a:ext cx="1187972" cy="28795"/>
                            </a:xfrm>
                            <a:prstGeom prst="rect">
                              <a:avLst/>
                            </a:prstGeom>
                            <a:solidFill>
                              <a:srgbClr val="6F8BB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直接连接符 240"/>
                          <wps:cNvCnPr/>
                          <wps:spPr>
                            <a:xfrm>
                              <a:off x="1162820" y="5286"/>
                              <a:ext cx="121568" cy="6871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6F8BB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矩形 242"/>
                          <wps:cNvSpPr/>
                          <wps:spPr>
                            <a:xfrm>
                              <a:off x="1281316" y="69563"/>
                              <a:ext cx="4716488" cy="10800"/>
                            </a:xfrm>
                            <a:prstGeom prst="rect">
                              <a:avLst/>
                            </a:prstGeom>
                            <a:solidFill>
                              <a:srgbClr val="6F8BB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6" name="组合 246"/>
                        <wpg:cNvGrpSpPr/>
                        <wpg:grpSpPr>
                          <a:xfrm>
                            <a:off x="-16829" y="0"/>
                            <a:ext cx="6138585" cy="1593447"/>
                            <a:chOff x="144105" y="-61754"/>
                            <a:chExt cx="6138585" cy="1594542"/>
                          </a:xfrm>
                        </wpg:grpSpPr>
                        <wps:wsp>
                          <wps:cNvPr id="79" name="文本框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105" y="-61754"/>
                              <a:ext cx="995790" cy="436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color w:val="auto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auto"/>
                                    <w:sz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1" name="文本框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440" y="443128"/>
                              <a:ext cx="6122250" cy="1089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after="0" w:line="300" w:lineRule="auto"/>
                                  <w:rPr>
                                    <w:rFonts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为人诚恳，乐观开朗，富拼搏精神，能吃苦耐劳。工作积极主动、认真踏实，有强烈的责任心和团队精神，有较强的学习能力。对事物有敏锐的洞察力以及具有较强的应变处理能力和适应能力；对工作努力热情、敬业负责。对事物有敏锐的洞察力以及具有较强的应变处理能力和适应能力。对工作努力热情、敬业负责。对事物有敏锐的洞察力以及具有较强的应变处理能力和适应能力。</w:t>
                                </w:r>
                              </w:p>
                              <w:p>
                                <w:pPr>
                                  <w:snapToGrid w:val="0"/>
                                  <w:spacing w:after="0" w:line="300" w:lineRule="auto"/>
                                  <w:rPr>
                                    <w:rFonts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8pt;margin-top:610.25pt;height:125.45pt;width:483.25pt;z-index:251685888;mso-width-relative:page;mso-height-relative:page;" coordorigin="-16829,0" coordsize="6138585,1593447" o:gfxdata="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">
                <o:lock v:ext="edit" aspectratio="f"/>
                <v:group id="_x0000_s1026" o:spid="_x0000_s1026" o:spt="203" style="position:absolute;left:11220;top:392687;height:80010;width:5997512;" coordsize="5997804,80363" o:gfxdata="UEsDBAoAAAAAAIdO4kAAAAAAAAAAAAAAAAAEAAAAZHJzL1BLAwQUAAAACACHTuJAZqU6Fr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sDa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alOha7AAAA3A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28795;width:1187972;v-text-anchor:middle;" fillcolor="#6F8BBE" filled="t" stroked="f" coordsize="21600,21600" o:gfxdata="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JL&#10;1cvCAAAA3AAAAA8AAAAAAAAAAQAgAAAAIgAAAGRycy9kb3ducmV2LnhtbFBLAQIUABQAAAAIAIdO&#10;4kAzLwWeOwAAADkAAAAQAAAAAAAAAAEAIAAAABEBAABkcnMvc2hhcGV4bWwueG1sUEsFBgAAAAAG&#10;AAYAWwEAALs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62820;top:5286;height:68712;width:121568;" filled="f" stroked="t" coordsize="21600,21600" o:gfxdata="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UUz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6F8BBE [3204]" miterlimit="8" joinstyle="miter"/>
                    <v:imagedata o:title=""/>
                    <o:lock v:ext="edit" aspectratio="f"/>
                  </v:line>
                  <v:rect id="_x0000_s1026" o:spid="_x0000_s1026" o:spt="1" style="position:absolute;left:1281316;top:69563;height:10800;width:4716488;v-text-anchor:middle;" fillcolor="#6F8BBE" filled="t" stroked="f" coordsize="21600,21600" o:gfxdata="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Tp&#10;NMfCAAAA3AAAAA8AAAAAAAAAAQAgAAAAIgAAAGRycy9kb3ducmV2LnhtbFBLAQIUABQAAAAIAIdO&#10;4kAzLwWeOwAAADkAAAAQAAAAAAAAAAEAIAAAABEBAABkcnMvc2hhcGV4bWwueG1sUEsFBgAAAAAG&#10;AAYAWwEAALs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-16829;top:0;height:1593447;width:6138585;" coordorigin="144105,-61754" coordsize="6138585,1594542" o:gfxdata="UEsDBAoAAAAAAIdO4kAAAAAAAAAAAAAAAAAEAAAAZHJzL1BLAwQUAAAACACHTuJAIHB4g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my/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HB4g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文本框 239" o:spid="_x0000_s1026" o:spt="202" type="#_x0000_t202" style="position:absolute;left:144105;top:-61754;height:436245;width:995790;" filled="f" stroked="f" coordsize="21600,21600" o:gfxdata="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Vsr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color w:val="auto"/>
                              <w:sz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auto"/>
                              <w:sz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18" o:spid="_x0000_s1026" o:spt="202" type="#_x0000_t202" style="position:absolute;left:160440;top:443128;height:1089660;width:6122250;" filled="f" stroked="f" coordsize="21600,21600" o:gfxdata="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9bb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after="0" w:line="300" w:lineRule="auto"/>
                            <w:rPr>
                              <w:rFonts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为人诚恳，乐观开朗，富拼搏精神，能吃苦耐劳。工作积极主动、认真踏实，有强烈的责任心和团队精神，有较强的学习能力。对事物有敏锐的洞察力以及具有较强的应变处理能力和适应能力；对工作努力热情、敬业负责。对事物有敏锐的洞察力以及具有较强的应变处理能力和适应能力。对工作努力热情、敬业负责。对事物有敏锐的洞察力以及具有较强的应变处理能力和适应能力。</w:t>
                          </w:r>
                        </w:p>
                        <w:p>
                          <w:pPr>
                            <w:snapToGrid w:val="0"/>
                            <w:spacing w:after="0" w:line="300" w:lineRule="auto"/>
                            <w:rPr>
                              <w:rFonts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宋体" w:hAnsi="宋体" w:eastAsia="宋体" w:cs="宋体"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-901700</wp:posOffset>
                </wp:positionH>
                <wp:positionV relativeFrom="paragraph">
                  <wp:posOffset>-609600</wp:posOffset>
                </wp:positionV>
                <wp:extent cx="7048500" cy="10160000"/>
                <wp:effectExtent l="19050" t="19050" r="1905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10160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6F8B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pt;margin-top:-48pt;height:800pt;width:555pt;z-index:251699200;v-text-anchor:middle;mso-width-relative:page;mso-height-relative:page;" filled="f" stroked="t" coordsize="21600,21600" o:gfxdata="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HCQd62gAAAA0B&#10;AAAPAAAAAAAAAAEAIAAAACIAAABkcnMvZG93bnJldi54bWxQSwECFAAUAAAACACHTuJAFiscA1IC&#10;AAB/BAAADgAAAAAAAAABACAAAAApAQAAZHJzL2Uyb0RvYy54bWxQSwUGAAAAAAYABgBZAQAA7QUA&#10;AAAA&#10;">
                <v:fill on="f" focussize="0,0"/>
                <v:stroke weight="3pt" color="#6F8BBE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color w:val="auto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-500380</wp:posOffset>
                </wp:positionV>
                <wp:extent cx="6007735" cy="483235"/>
                <wp:effectExtent l="0" t="0" r="0" b="1206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735" cy="483235"/>
                          <a:chOff x="61710" y="0"/>
                          <a:chExt cx="6008607" cy="483916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72928" y="403907"/>
                            <a:ext cx="5997389" cy="80009"/>
                            <a:chOff x="0" y="0"/>
                            <a:chExt cx="5997681" cy="80361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0" y="0"/>
                              <a:ext cx="1187972" cy="28795"/>
                            </a:xfrm>
                            <a:prstGeom prst="rect">
                              <a:avLst/>
                            </a:prstGeom>
                            <a:solidFill>
                              <a:srgbClr val="6F8BB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" name="直接连接符 1"/>
                          <wps:cNvCnPr/>
                          <wps:spPr>
                            <a:xfrm>
                              <a:off x="1162820" y="5286"/>
                              <a:ext cx="121568" cy="6871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6F8BB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1281319" y="69562"/>
                              <a:ext cx="4716362" cy="10799"/>
                            </a:xfrm>
                            <a:prstGeom prst="rect">
                              <a:avLst/>
                            </a:prstGeom>
                            <a:solidFill>
                              <a:srgbClr val="6F8BB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2" name="文本框 192"/>
                        <wps:cNvSpPr txBox="1">
                          <a:spLocks noChangeArrowheads="1"/>
                        </wps:cNvSpPr>
                        <wps:spPr bwMode="auto">
                          <a:xfrm>
                            <a:off x="61710" y="0"/>
                            <a:ext cx="2370455" cy="381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auto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uto"/>
                                  <w:sz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6pt;margin-top:-39.4pt;height:38.05pt;width:473.05pt;z-index:251661312;mso-width-relative:page;mso-height-relative:page;" coordorigin="61710,0" coordsize="6008607,483916" o:gfxdata="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EULYzNoAAAAKAQAADwAAAAAAAAABACAAAAAiAAAAZHJzL2Rvd25yZXYueG1sUEsBAhQA&#10;FAAAAAgAh07iQFRQxsIqBAAAFg4AAA4AAAAAAAAAAQAgAAAAKQEAAGRycy9lMm9Eb2MueG1sUEsF&#10;BgAAAAAGAAYAWQEAAMUHAAAAAA==&#10;">
                <o:lock v:ext="edit" aspectratio="f"/>
                <v:group id="_x0000_s1026" o:spid="_x0000_s1026" o:spt="203" style="position:absolute;left:72928;top:403907;height:80009;width:5997389;" coordsize="5997681,80361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28795;width:1187972;v-text-anchor:middle;" fillcolor="#6F8BBE" filled="t" stroked="f" coordsize="21600,21600" o:gfxdata="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CzTK&#10;wAAAANo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62820;top:5286;height:68712;width:121568;" filled="f" stroked="t" coordsize="21600,21600" o:gfxdata="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bHEqq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6F8BBE [3204]" miterlimit="8" joinstyle="miter"/>
                    <v:imagedata o:title=""/>
                    <o:lock v:ext="edit" aspectratio="f"/>
                  </v:line>
                  <v:rect id="_x0000_s1026" o:spid="_x0000_s1026" o:spt="1" style="position:absolute;left:1281319;top:69562;height:10799;width:4716362;v-text-anchor:middle;" fillcolor="#6F8BBE" filled="t" stroked="f" coordsize="21600,21600" o:gfxdata="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R5FR&#10;wAAAANo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61710;top:0;height:381699;width:2370455;" filled="f" stroked="f" coordsize="21600,21600" o:gfxdata="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2atga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auto"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uto"/>
                            <w:sz w:val="28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eastAsia="宋体" w:cs="宋体"/>
          <w:color w:val="auto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699135</wp:posOffset>
                </wp:positionH>
                <wp:positionV relativeFrom="paragraph">
                  <wp:posOffset>1565910</wp:posOffset>
                </wp:positionV>
                <wp:extent cx="6133465" cy="3260090"/>
                <wp:effectExtent l="0" t="0" r="0" b="0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3465" cy="3260035"/>
                          <a:chOff x="0" y="16832"/>
                          <a:chExt cx="6133772" cy="3262222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33659" y="409517"/>
                            <a:ext cx="5997294" cy="80010"/>
                            <a:chOff x="0" y="0"/>
                            <a:chExt cx="5997586" cy="80363"/>
                          </a:xfrm>
                        </wpg:grpSpPr>
                        <wps:wsp>
                          <wps:cNvPr id="9" name="矩形 9"/>
                          <wps:cNvSpPr/>
                          <wps:spPr>
                            <a:xfrm>
                              <a:off x="0" y="0"/>
                              <a:ext cx="1187972" cy="28795"/>
                            </a:xfrm>
                            <a:prstGeom prst="rect">
                              <a:avLst/>
                            </a:prstGeom>
                            <a:solidFill>
                              <a:srgbClr val="6F8BB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1162820" y="5286"/>
                              <a:ext cx="121568" cy="6871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6F8BB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矩形 224"/>
                          <wps:cNvSpPr/>
                          <wps:spPr>
                            <a:xfrm>
                              <a:off x="1281318" y="69563"/>
                              <a:ext cx="4716268" cy="10800"/>
                            </a:xfrm>
                            <a:prstGeom prst="rect">
                              <a:avLst/>
                            </a:prstGeom>
                            <a:solidFill>
                              <a:srgbClr val="6F8BB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37" name="组合 237"/>
                        <wpg:cNvGrpSpPr/>
                        <wpg:grpSpPr>
                          <a:xfrm>
                            <a:off x="0" y="16832"/>
                            <a:ext cx="6133772" cy="3262222"/>
                            <a:chOff x="168249" y="-50515"/>
                            <a:chExt cx="6134303" cy="3264113"/>
                          </a:xfrm>
                        </wpg:grpSpPr>
                        <wps:wsp>
                          <wps:cNvPr id="48" name="文本框 2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8264" y="455971"/>
                              <a:ext cx="6134288" cy="27576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after="0" w:line="293" w:lineRule="auto"/>
                                  <w:contextualSpacing/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</w:rPr>
                                  <w:t>.06—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eastAsia="zh-CN"/>
                                  </w:rPr>
                                  <w:t>至今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eastAsia="zh-CN"/>
                                  </w:rPr>
                                  <w:t>深圳市大疆创新科技有限公司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t>web前端开发</w:t>
                                </w:r>
                              </w:p>
                              <w:p>
                                <w:pPr>
                                  <w:snapToGrid w:val="0"/>
                                  <w:spacing w:after="0" w:line="293" w:lineRule="auto"/>
                                  <w:contextualSpacing/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</w:rPr>
                                  <w:t>工作描述：</w:t>
                                </w:r>
                              </w:p>
                              <w:p>
                                <w:pPr>
                                  <w:snapToGrid w:val="0"/>
                                  <w:spacing w:after="0" w:line="293" w:lineRule="auto"/>
                                  <w:contextualSpacing/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t>负责视觉还原,html5页面开发工作</w:t>
                                </w:r>
                              </w:p>
                              <w:p>
                                <w:pPr>
                                  <w:snapToGrid w:val="0"/>
                                  <w:spacing w:after="0" w:line="293" w:lineRule="auto"/>
                                  <w:contextualSpacing/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t>负责单页面web应用开发</w:t>
                                </w:r>
                              </w:p>
                              <w:p>
                                <w:pPr>
                                  <w:snapToGrid w:val="0"/>
                                  <w:spacing w:after="0" w:line="293" w:lineRule="auto"/>
                                  <w:contextualSpacing/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负责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t>web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桌面app开发</w:t>
                                </w:r>
                              </w:p>
                              <w:p>
                                <w:pPr>
                                  <w:snapToGrid w:val="0"/>
                                  <w:spacing w:after="0" w:line="293" w:lineRule="auto"/>
                                  <w:contextualSpacing/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负责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Cs/>
                                    <w:color w:val="000000"/>
                                    <w:kern w:val="24"/>
                                    <w:sz w:val="20"/>
                                    <w:szCs w:val="21"/>
                                    <w:lang w:val="en-US" w:eastAsia="zh-CN"/>
                                  </w:rPr>
                                  <w:t>nodejs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后台开发</w:t>
                                </w:r>
                              </w:p>
                              <w:p>
                                <w:pPr>
                                  <w:snapToGrid w:val="0"/>
                                  <w:spacing w:after="0" w:line="293" w:lineRule="auto"/>
                                  <w:contextualSpacing/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负责项目自测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文本框 2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8249" y="-50515"/>
                              <a:ext cx="1040765" cy="60198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color w:val="auto"/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auto"/>
                                    <w:sz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5.05pt;margin-top:123.3pt;height:256.7pt;width:482.95pt;mso-position-horizontal-relative:page;z-index:251669504;mso-width-relative:page;mso-height-relative:page;" coordorigin="0,16832" coordsize="6133772,3262222" o:gfxdata="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">
                <o:lock v:ext="edit" aspectratio="f"/>
                <v:group id="_x0000_s1026" o:spid="_x0000_s1026" o:spt="203" style="position:absolute;left:33659;top:409517;height:80010;width:5997294;" coordsize="5997586,80363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0;top:0;height:28795;width:1187972;v-text-anchor:middle;" fillcolor="#6F8BBE" filled="t" stroked="f" coordsize="21600,21600" o:gfxdata="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r6a7&#10;wAAAANo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line id="_x0000_s1026" o:spid="_x0000_s1026" o:spt="20" style="position:absolute;left:1162820;top:5286;height:68712;width:121568;" filled="f" stroked="t" coordsize="21600,21600" o:gfxdata="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SbT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6F8BBE [3204]" miterlimit="8" joinstyle="miter"/>
                    <v:imagedata o:title=""/>
                    <o:lock v:ext="edit" aspectratio="f"/>
                  </v:line>
                  <v:rect id="_x0000_s1026" o:spid="_x0000_s1026" o:spt="1" style="position:absolute;left:1281318;top:69563;height:10800;width:4716268;v-text-anchor:middle;" fillcolor="#6F8BBE" filled="t" stroked="f" coordsize="21600,21600" o:gfxdata="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T&#10;7IjCAAAA3AAAAA8AAAAAAAAAAQAgAAAAIgAAAGRycy9kb3ducmV2LnhtbFBLAQIUABQAAAAIAIdO&#10;4kAzLwWeOwAAADkAAAAQAAAAAAAAAAEAIAAAABEBAABkcnMvc2hhcGV4bWwueG1sUEsFBgAAAAAG&#10;AAYAWwEAALs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0;top:16832;height:3262222;width:6133772;" coordorigin="168249,-50515" coordsize="6134303,3264113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57" o:spid="_x0000_s1026" o:spt="202" type="#_x0000_t202" style="position:absolute;left:168264;top:455971;height:2757627;width:6134288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after="0" w:line="293" w:lineRule="auto"/>
                            <w:contextualSpacing/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t>5</w: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</w:rPr>
                            <w:t>.06—</w: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eastAsia="zh-CN"/>
                            </w:rPr>
                            <w:t>至今</w: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</w:rPr>
                            <w:t xml:space="preserve">     </w:t>
                          </w:r>
                          <w:r>
                            <w:rPr>
                              <w:rFonts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eastAsia="zh-CN"/>
                            </w:rPr>
                            <w:t>深圳市大疆创新科技有限公司</w: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rFonts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</w:rPr>
                            <w:t xml:space="preserve">     </w: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t>web前端开发</w:t>
                          </w:r>
                        </w:p>
                        <w:p>
                          <w:pPr>
                            <w:snapToGrid w:val="0"/>
                            <w:spacing w:after="0" w:line="293" w:lineRule="auto"/>
                            <w:contextualSpacing/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</w:rPr>
                            <w:t>工作描述：</w:t>
                          </w:r>
                        </w:p>
                        <w:p>
                          <w:pPr>
                            <w:snapToGrid w:val="0"/>
                            <w:spacing w:after="0" w:line="293" w:lineRule="auto"/>
                            <w:contextualSpacing/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t>负责视觉还原,html5页面开发工作</w:t>
                          </w:r>
                        </w:p>
                        <w:p>
                          <w:pPr>
                            <w:snapToGrid w:val="0"/>
                            <w:spacing w:after="0" w:line="293" w:lineRule="auto"/>
                            <w:contextualSpacing/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t>负责单页面web应用开发</w:t>
                          </w:r>
                        </w:p>
                        <w:p>
                          <w:pPr>
                            <w:snapToGrid w:val="0"/>
                            <w:spacing w:after="0" w:line="293" w:lineRule="auto"/>
                            <w:contextualSpacing/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负责</w: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t>web</w:t>
                          </w: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桌面app开发</w:t>
                          </w:r>
                        </w:p>
                        <w:p>
                          <w:pPr>
                            <w:snapToGrid w:val="0"/>
                            <w:spacing w:after="0" w:line="293" w:lineRule="auto"/>
                            <w:contextualSpacing/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负责</w:t>
                          </w:r>
                          <w:r>
                            <w:rPr>
                              <w:rFonts w:hint="eastAsia" w:ascii="Arial" w:hAnsi="Arial" w:eastAsia="微软雅黑" w:cs="Arial"/>
                              <w:bCs/>
                              <w:color w:val="000000"/>
                              <w:kern w:val="24"/>
                              <w:sz w:val="20"/>
                              <w:szCs w:val="21"/>
                              <w:lang w:val="en-US" w:eastAsia="zh-CN"/>
                            </w:rPr>
                            <w:t>nodejs</w:t>
                          </w: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后台开发</w:t>
                          </w:r>
                        </w:p>
                        <w:p>
                          <w:pPr>
                            <w:snapToGrid w:val="0"/>
                            <w:spacing w:after="0" w:line="293" w:lineRule="auto"/>
                            <w:contextualSpacing/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000000" w:themeColor="text1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负责项目自测</w:t>
                          </w:r>
                        </w:p>
                      </w:txbxContent>
                    </v:textbox>
                  </v:shape>
                  <v:shape id="文本框 256" o:spid="_x0000_s1026" o:spt="202" type="#_x0000_t202" style="position:absolute;left:168249;top:-50515;height:601980;width:1040765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color w:val="auto"/>
                              <w:sz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auto"/>
                              <w:sz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1245870</wp:posOffset>
                </wp:positionV>
                <wp:extent cx="104775" cy="104775"/>
                <wp:effectExtent l="19050" t="38100" r="47625" b="47625"/>
                <wp:wrapNone/>
                <wp:docPr id="10" name="五角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76" cy="104976"/>
                        </a:xfrm>
                        <a:prstGeom prst="star5">
                          <a:avLst/>
                        </a:prstGeom>
                        <a:solidFill>
                          <a:srgbClr val="6F8BBE"/>
                        </a:solidFill>
                        <a:ln>
                          <a:solidFill>
                            <a:srgbClr val="6F8B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4.75pt;margin-top:98.1pt;height:8.25pt;width:8.25pt;z-index:251698176;v-text-anchor:middle;mso-width-relative:page;mso-height-relative:page;" fillcolor="#6F8BBE" filled="t" stroked="t" coordsize="104976,104976" o:gfxdata="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vA+M9kA&#10;AAALAQAADwAAAAAAAAABACAAAAAiAAAAZHJzL2Rvd25yZXYueG1sUEsBAhQAFAAAAAgAh07iQBG+&#10;2S5XAgAAqwQAAA4AAAAAAAAAAQAgAAAAKAEAAGRycy9lMm9Eb2MueG1sUEsFBgAAAAAGAAYAWQEA&#10;APEFAAAAAA==&#10;" path="m0,40097l40097,40097,52488,0,64878,40097,104975,40097,72536,64878,84927,104975,52488,80193,20048,104975,32439,64878xe">
                <v:path o:connectlocs="52488,0;0,40097;20048,104975;84927,104975;104975,40097" o:connectangles="247,164,82,82,0"/>
                <v:fill on="t" focussize="0,0"/>
                <v:stroke weight="1pt" color="#6F8BBE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226060</wp:posOffset>
                </wp:positionV>
                <wp:extent cx="2875280" cy="1256665"/>
                <wp:effectExtent l="0" t="0" r="0" b="63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5280" cy="1256665"/>
                          <a:chOff x="0" y="0"/>
                          <a:chExt cx="2875908" cy="1256665"/>
                        </a:xfrm>
                      </wpg:grpSpPr>
                      <wps:wsp>
                        <wps:cNvPr id="15" name="文本框 15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" y="0"/>
                            <a:ext cx="2710808" cy="1256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40" w:lineRule="exact"/>
                                <w:contextualSpacing/>
                                <w:rPr>
                                  <w:rFonts w:ascii="Arial" w:hAnsi="Arial" w:eastAsia="微软雅黑" w:cs="Arial"/>
                                  <w:cap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ap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专业</w:t>
                              </w:r>
                              <w:r>
                                <w:rPr>
                                  <w:rFonts w:ascii="Arial" w:hAnsi="Arial" w:eastAsia="微软雅黑" w:cs="Arial"/>
                                  <w:cap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aps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信息与计算</w:t>
                              </w:r>
                            </w:p>
                            <w:p>
                              <w:pPr>
                                <w:snapToGrid w:val="0"/>
                                <w:spacing w:line="440" w:lineRule="exact"/>
                                <w:contextualSpacing/>
                                <w:rPr>
                                  <w:rFonts w:ascii="Arial" w:hAnsi="Arial" w:eastAsia="微软雅黑" w:cs="Arial"/>
                                  <w:cap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ap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学校</w:t>
                              </w:r>
                              <w:r>
                                <w:rPr>
                                  <w:rFonts w:ascii="Arial" w:hAnsi="Arial" w:eastAsia="微软雅黑" w:cs="Arial"/>
                                  <w:cap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aps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湖南湘潭大学</w:t>
                              </w:r>
                            </w:p>
                            <w:p>
                              <w:pPr>
                                <w:snapToGrid w:val="0"/>
                                <w:spacing w:line="440" w:lineRule="exact"/>
                                <w:contextualSpacing/>
                                <w:rPr>
                                  <w:rFonts w:ascii="Arial" w:hAnsi="Arial" w:eastAsia="微软雅黑" w:cs="Arial"/>
                                  <w:smallCap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ap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现</w:t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aps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工作</w:t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ap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地址</w:t>
                              </w:r>
                              <w:r>
                                <w:rPr>
                                  <w:rFonts w:ascii="Arial" w:hAnsi="Arial" w:eastAsia="微软雅黑" w:cs="Arial"/>
                                  <w:cap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aps/>
                                  <w:color w:val="000000" w:themeColor="text1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广东深圳</w:t>
                              </w:r>
                            </w:p>
                            <w:p>
                              <w:pPr>
                                <w:snapToGrid w:val="0"/>
                                <w:spacing w:line="440" w:lineRule="exact"/>
                                <w:contextualSpacing/>
                                <w:rPr>
                                  <w:rFonts w:ascii="Arial" w:hAnsi="Arial" w:eastAsia="微软雅黑" w:cs="Arial"/>
                                  <w:cap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cap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求职</w:t>
                              </w:r>
                              <w:r>
                                <w:rPr>
                                  <w:rFonts w:ascii="Arial" w:hAnsi="Arial" w:eastAsia="微软雅黑" w:cs="Arial"/>
                                  <w:cap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意向：</w:t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caps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web前端开发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图片 17" descr="C:\Users\Administrator\Desktop\政治面貌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428625"/>
                            <a:ext cx="1485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图片 18" descr="C:\Users\Administrator\Desktop\求职意向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875" y="165100"/>
                            <a:ext cx="14287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2.35pt;margin-top:17.8pt;height:98.95pt;width:226.4pt;z-index:251692032;mso-width-relative:page;mso-height-relative:page;" coordsize="2875908,1256665" o:gfxdata="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5s8AC/AAAApQEAABkAAABkcnMvX3JlbHMvZTJv&#10;RG9jLnhtbC5yZWxzvZDBisIwEIbvC/sOYe7btD0sspj2IoJXcR9gSKZpsJmEJIq+vYFlQUHw5nFm&#10;+L//Y9bjxS/iTCm7wAq6pgVBrINxbBX8HrZfKxC5IBtcApOCK2UYh8+P9Z4WLDWUZxezqBTOCuZS&#10;4o+UWc/kMTchEtfLFJLHUsdkZUR9REuyb9tvme4ZMDwwxc4oSDvTgzhcY21+zQ7T5DRtgj554vKk&#10;QjpfuysQk6WiwJNx+Lfsm8gW5HOH7j0O3b+DfHjucAN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">
                <o:lock v:ext="edit" aspectratio="f"/>
                <v:shape id="_x0000_s1026" o:spid="_x0000_s1026" o:spt="202" type="#_x0000_t202" style="position:absolute;left:165100;top:0;height:1256665;width:2710808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440" w:lineRule="exact"/>
                          <w:contextualSpacing/>
                          <w:rPr>
                            <w:rFonts w:ascii="Arial" w:hAnsi="Arial" w:eastAsia="微软雅黑" w:cs="Arial"/>
                            <w:cap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ap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专业</w:t>
                        </w:r>
                        <w:r>
                          <w:rPr>
                            <w:rFonts w:ascii="Arial" w:hAnsi="Arial" w:eastAsia="微软雅黑" w:cs="Arial"/>
                            <w:cap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Arial" w:hAnsi="Arial" w:eastAsia="微软雅黑" w:cs="Arial"/>
                            <w:caps/>
                            <w:color w:val="000000" w:themeColor="text1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信息与计算</w:t>
                        </w:r>
                      </w:p>
                      <w:p>
                        <w:pPr>
                          <w:snapToGrid w:val="0"/>
                          <w:spacing w:line="440" w:lineRule="exact"/>
                          <w:contextualSpacing/>
                          <w:rPr>
                            <w:rFonts w:ascii="Arial" w:hAnsi="Arial" w:eastAsia="微软雅黑" w:cs="Arial"/>
                            <w:cap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ap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学校</w:t>
                        </w:r>
                        <w:r>
                          <w:rPr>
                            <w:rFonts w:ascii="Arial" w:hAnsi="Arial" w:eastAsia="微软雅黑" w:cs="Arial"/>
                            <w:cap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Arial" w:hAnsi="Arial" w:eastAsia="微软雅黑" w:cs="Arial"/>
                            <w:caps/>
                            <w:color w:val="000000" w:themeColor="text1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湖南湘潭大学</w:t>
                        </w:r>
                      </w:p>
                      <w:p>
                        <w:pPr>
                          <w:snapToGrid w:val="0"/>
                          <w:spacing w:line="440" w:lineRule="exact"/>
                          <w:contextualSpacing/>
                          <w:rPr>
                            <w:rFonts w:ascii="Arial" w:hAnsi="Arial" w:eastAsia="微软雅黑" w:cs="Arial"/>
                            <w:smallCap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ap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现</w:t>
                        </w:r>
                        <w:r>
                          <w:rPr>
                            <w:rFonts w:hint="eastAsia" w:ascii="Arial" w:hAnsi="Arial" w:eastAsia="微软雅黑" w:cs="Arial"/>
                            <w:caps/>
                            <w:color w:val="000000" w:themeColor="text1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工作</w:t>
                        </w:r>
                        <w:r>
                          <w:rPr>
                            <w:rFonts w:hint="eastAsia" w:ascii="Arial" w:hAnsi="Arial" w:eastAsia="微软雅黑" w:cs="Arial"/>
                            <w:cap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地址</w:t>
                        </w:r>
                        <w:r>
                          <w:rPr>
                            <w:rFonts w:ascii="Arial" w:hAnsi="Arial" w:eastAsia="微软雅黑" w:cs="Arial"/>
                            <w:cap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Arial" w:hAnsi="Arial" w:eastAsia="微软雅黑" w:cs="Arial"/>
                            <w:caps/>
                            <w:color w:val="000000" w:themeColor="text1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广东深圳</w:t>
                        </w:r>
                      </w:p>
                      <w:p>
                        <w:pPr>
                          <w:snapToGrid w:val="0"/>
                          <w:spacing w:line="440" w:lineRule="exact"/>
                          <w:contextualSpacing/>
                          <w:rPr>
                            <w:rFonts w:ascii="Arial" w:hAnsi="Arial" w:eastAsia="微软雅黑" w:cs="Arial"/>
                            <w:cap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cap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求职</w:t>
                        </w:r>
                        <w:r>
                          <w:rPr>
                            <w:rFonts w:ascii="Arial" w:hAnsi="Arial" w:eastAsia="微软雅黑" w:cs="Arial"/>
                            <w:caps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意向：</w:t>
                        </w:r>
                        <w:r>
                          <w:rPr>
                            <w:rFonts w:hint="eastAsia" w:ascii="Arial" w:hAnsi="Arial" w:eastAsia="微软雅黑" w:cs="Arial"/>
                            <w:caps/>
                            <w:color w:val="000000" w:themeColor="text1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web前端开发</w:t>
                        </w:r>
                      </w:p>
                    </w:txbxContent>
                  </v:textbox>
                </v:shape>
                <v:shape id="_x0000_s1026" o:spid="_x0000_s1026" o:spt="75" alt="C:\Users\Administrator\Desktop\政治面貌.png" type="#_x0000_t75" style="position:absolute;left:0;top:428625;height:143510;width:148590;" filled="f" o:preferrelative="t" stroked="f" coordsize="21600,21600" o:gfxdata="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r5z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recolortarget="#1D4999" o:title=""/>
                  <o:lock v:ext="edit" aspectratio="t"/>
                </v:shape>
                <v:shape id="_x0000_s1026" o:spid="_x0000_s1026" o:spt="75" alt="C:\Users\Administrator\Desktop\求职意向.png" type="#_x0000_t75" style="position:absolute;left:15875;top:165100;height:143510;width:142875;" filled="f" o:preferrelative="t" stroked="f" coordsize="21600,21600" o:gfxdata="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YZJ1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6" recolortarget="#1D4999"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3587750</wp:posOffset>
            </wp:positionH>
            <wp:positionV relativeFrom="paragraph">
              <wp:posOffset>939800</wp:posOffset>
            </wp:positionV>
            <wp:extent cx="142875" cy="143510"/>
            <wp:effectExtent l="0" t="0" r="9525" b="8890"/>
            <wp:wrapNone/>
            <wp:docPr id="24" name="图片 24" descr="C:\Users\Administrator\Desktop\dizh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istrator\Desktop\dizhi.png"/>
                    <pic:cNvPicPr/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1121410</wp:posOffset>
            </wp:positionH>
            <wp:positionV relativeFrom="paragraph">
              <wp:posOffset>1235075</wp:posOffset>
            </wp:positionV>
            <wp:extent cx="129540" cy="108585"/>
            <wp:effectExtent l="0" t="0" r="4445" b="5715"/>
            <wp:wrapNone/>
            <wp:docPr id="16" name="图片 16" descr="C:\Users\Administrator\Desktop\邮件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\Desktop\邮件.png"/>
                    <pic:cNvPicPr/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12" cy="10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1119505</wp:posOffset>
            </wp:positionH>
            <wp:positionV relativeFrom="paragraph">
              <wp:posOffset>407670</wp:posOffset>
            </wp:positionV>
            <wp:extent cx="142875" cy="143510"/>
            <wp:effectExtent l="0" t="0" r="9525" b="8890"/>
            <wp:wrapNone/>
            <wp:docPr id="27" name="图片 27" descr="C:\Users\Administrator\Desktop\图标\姓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dministrator\Desktop\图标\姓名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1111250</wp:posOffset>
            </wp:positionH>
            <wp:positionV relativeFrom="paragraph">
              <wp:posOffset>941705</wp:posOffset>
            </wp:positionV>
            <wp:extent cx="142875" cy="143510"/>
            <wp:effectExtent l="0" t="0" r="9525" b="8890"/>
            <wp:wrapNone/>
            <wp:docPr id="26" name="图片 26" descr="C:\Users\Administrator\Desktop\电话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dministrator\Desktop\电话.png"/>
                    <pic:cNvPicPr/>
                  </pic:nvPicPr>
                  <pic:blipFill>
                    <a:blip r:embed="rId10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1122680</wp:posOffset>
            </wp:positionH>
            <wp:positionV relativeFrom="paragraph">
              <wp:posOffset>679450</wp:posOffset>
            </wp:positionV>
            <wp:extent cx="125730" cy="125730"/>
            <wp:effectExtent l="0" t="0" r="7620" b="7620"/>
            <wp:wrapNone/>
            <wp:docPr id="23" name="图片 23" descr="C:\Users\Administrator\Desktop\出生年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istrator\Desktop\出生年月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224155</wp:posOffset>
                </wp:positionV>
                <wp:extent cx="2320290" cy="155448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155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contextualSpacing/>
                              <w:rPr>
                                <w:rFonts w:ascii="Arial" w:hAnsi="Arial" w:eastAsia="微软雅黑" w:cs="Arial"/>
                                <w:cap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ap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caps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张椿木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contextualSpacing/>
                              <w:rPr>
                                <w:rFonts w:ascii="Arial" w:hAnsi="Arial" w:eastAsia="微软雅黑" w:cs="Arial"/>
                                <w:cap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ap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</w:t>
                            </w:r>
                            <w:r>
                              <w:rPr>
                                <w:rFonts w:ascii="Arial" w:hAnsi="Arial" w:eastAsia="微软雅黑" w:cs="Arial"/>
                                <w:cap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：1992.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cap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02.05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contextualSpacing/>
                              <w:rPr>
                                <w:rFonts w:ascii="Arial" w:hAnsi="Arial" w:eastAsia="微软雅黑" w:cs="Arial"/>
                                <w:cap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ap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ascii="Arial" w:hAnsi="Arial" w:eastAsia="微软雅黑" w:cs="Arial"/>
                                <w:cap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cap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13554985526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contextualSpacing/>
                              <w:rPr>
                                <w:rFonts w:ascii="Arial" w:hAnsi="Arial" w:eastAsia="微软雅黑" w:cs="Arial"/>
                                <w:smallCap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ap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ascii="Arial" w:hAnsi="Arial" w:eastAsia="微软雅黑" w:cs="Arial"/>
                                <w:cap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Arial" w:hAnsi="Arial" w:eastAsia="微软雅黑" w:cs="Arial"/>
                                <w:cap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1575455507</w:t>
                            </w:r>
                            <w:r>
                              <w:rPr>
                                <w:rFonts w:ascii="Arial" w:hAnsi="Arial" w:eastAsia="微软雅黑" w:cs="Arial"/>
                                <w:cap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ascii="Arial" w:hAnsi="Arial" w:eastAsia="微软雅黑" w:cs="Arial"/>
                                <w:smallCap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qq.com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contextualSpacing/>
                              <w:rPr>
                                <w:rFonts w:ascii="Arial" w:hAnsi="Arial" w:eastAsia="微软雅黑" w:cs="Arial"/>
                                <w:cap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75pt;margin-top:17.65pt;height:122.4pt;width:182.7pt;z-index:251693056;mso-width-relative:page;mso-height-relative:page;" filled="f" stroked="f" coordsize="21600,21600" o:gfxdata="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Xk1/NgAAAAKAQAADwAAAAAAAAABACAAAAAi&#10;AAAAZHJzL2Rvd25yZXYueG1sUEsBAhQAFAAAAAgAh07iQBYWSd8KAgAA3g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contextualSpacing/>
                        <w:rPr>
                          <w:rFonts w:ascii="Arial" w:hAnsi="Arial" w:eastAsia="微软雅黑" w:cs="Arial"/>
                          <w:cap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ap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Arial" w:hAnsi="Arial" w:eastAsia="微软雅黑" w:cs="Arial"/>
                          <w:caps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张椿木</w:t>
                      </w:r>
                    </w:p>
                    <w:p>
                      <w:pPr>
                        <w:snapToGrid w:val="0"/>
                        <w:spacing w:line="440" w:lineRule="exact"/>
                        <w:contextualSpacing/>
                        <w:rPr>
                          <w:rFonts w:ascii="Arial" w:hAnsi="Arial" w:eastAsia="微软雅黑" w:cs="Arial"/>
                          <w:cap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ap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</w:t>
                      </w:r>
                      <w:r>
                        <w:rPr>
                          <w:rFonts w:ascii="Arial" w:hAnsi="Arial" w:eastAsia="微软雅黑" w:cs="Arial"/>
                          <w:cap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：1992.</w:t>
                      </w:r>
                      <w:r>
                        <w:rPr>
                          <w:rFonts w:hint="eastAsia" w:ascii="Arial" w:hAnsi="Arial" w:eastAsia="微软雅黑" w:cs="Arial"/>
                          <w:cap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02.05</w:t>
                      </w:r>
                    </w:p>
                    <w:p>
                      <w:pPr>
                        <w:snapToGrid w:val="0"/>
                        <w:spacing w:line="440" w:lineRule="exact"/>
                        <w:contextualSpacing/>
                        <w:rPr>
                          <w:rFonts w:ascii="Arial" w:hAnsi="Arial" w:eastAsia="微软雅黑" w:cs="Arial"/>
                          <w:cap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ap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ascii="Arial" w:hAnsi="Arial" w:eastAsia="微软雅黑" w:cs="Arial"/>
                          <w:cap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Arial" w:hAnsi="Arial" w:eastAsia="微软雅黑" w:cs="Arial"/>
                          <w:cap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13554985526</w:t>
                      </w:r>
                    </w:p>
                    <w:p>
                      <w:pPr>
                        <w:snapToGrid w:val="0"/>
                        <w:spacing w:line="440" w:lineRule="exact"/>
                        <w:contextualSpacing/>
                        <w:rPr>
                          <w:rFonts w:ascii="Arial" w:hAnsi="Arial" w:eastAsia="微软雅黑" w:cs="Arial"/>
                          <w:smallCap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微软雅黑" w:cs="Arial"/>
                          <w:cap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ascii="Arial" w:hAnsi="Arial" w:eastAsia="微软雅黑" w:cs="Arial"/>
                          <w:cap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Arial" w:hAnsi="Arial" w:eastAsia="微软雅黑" w:cs="Arial"/>
                          <w:cap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1575455507</w:t>
                      </w:r>
                      <w:r>
                        <w:rPr>
                          <w:rFonts w:ascii="Arial" w:hAnsi="Arial" w:eastAsia="微软雅黑" w:cs="Arial"/>
                          <w:cap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ascii="Arial" w:hAnsi="Arial" w:eastAsia="微软雅黑" w:cs="Arial"/>
                          <w:smallCap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qq.com</w:t>
                      </w:r>
                    </w:p>
                    <w:p>
                      <w:pPr>
                        <w:snapToGrid w:val="0"/>
                        <w:spacing w:line="440" w:lineRule="exact"/>
                        <w:contextualSpacing/>
                        <w:rPr>
                          <w:rFonts w:ascii="Arial" w:hAnsi="Arial" w:eastAsia="微软雅黑" w:cs="Arial"/>
                          <w:cap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64F68"/>
    <w:rsid w:val="000D41C3"/>
    <w:rsid w:val="00224CC4"/>
    <w:rsid w:val="002B5F94"/>
    <w:rsid w:val="00354F6B"/>
    <w:rsid w:val="00725F05"/>
    <w:rsid w:val="007634CB"/>
    <w:rsid w:val="00792971"/>
    <w:rsid w:val="008863F1"/>
    <w:rsid w:val="008C0EA0"/>
    <w:rsid w:val="00991234"/>
    <w:rsid w:val="009F6033"/>
    <w:rsid w:val="00AB42A8"/>
    <w:rsid w:val="00AC741A"/>
    <w:rsid w:val="00BE3D29"/>
    <w:rsid w:val="00C35F44"/>
    <w:rsid w:val="00C82329"/>
    <w:rsid w:val="00E5060C"/>
    <w:rsid w:val="00EF046D"/>
    <w:rsid w:val="00FF5F9C"/>
    <w:rsid w:val="04A6214E"/>
    <w:rsid w:val="0C655328"/>
    <w:rsid w:val="0CAE26C7"/>
    <w:rsid w:val="0E5A3C5B"/>
    <w:rsid w:val="1AFA70CB"/>
    <w:rsid w:val="1B1C6861"/>
    <w:rsid w:val="1C9D1992"/>
    <w:rsid w:val="1FB17F5C"/>
    <w:rsid w:val="23803FE5"/>
    <w:rsid w:val="25EB3404"/>
    <w:rsid w:val="2D8248B6"/>
    <w:rsid w:val="2DF62542"/>
    <w:rsid w:val="335A44F5"/>
    <w:rsid w:val="3585017D"/>
    <w:rsid w:val="364372D6"/>
    <w:rsid w:val="39335984"/>
    <w:rsid w:val="3E9C0E53"/>
    <w:rsid w:val="3FC43473"/>
    <w:rsid w:val="41284FE8"/>
    <w:rsid w:val="41CA06A1"/>
    <w:rsid w:val="41F5474F"/>
    <w:rsid w:val="45E07B6E"/>
    <w:rsid w:val="49F129B5"/>
    <w:rsid w:val="4EAE77B2"/>
    <w:rsid w:val="52E72153"/>
    <w:rsid w:val="54526FE3"/>
    <w:rsid w:val="556B0730"/>
    <w:rsid w:val="589831EB"/>
    <w:rsid w:val="595F5508"/>
    <w:rsid w:val="5A4B7AFA"/>
    <w:rsid w:val="5DA135BA"/>
    <w:rsid w:val="5FC64F68"/>
    <w:rsid w:val="678608D5"/>
    <w:rsid w:val="68113F48"/>
    <w:rsid w:val="687E00B5"/>
    <w:rsid w:val="739F2226"/>
    <w:rsid w:val="79941851"/>
    <w:rsid w:val="7A9E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52" w:lineRule="auto"/>
    </w:pPr>
    <w:rPr>
      <w:rFonts w:eastAsia="Microsoft YaHei UI" w:asciiTheme="minorHAnsi" w:hAnsiTheme="minorHAnsi" w:cstheme="minorBidi"/>
      <w:color w:val="262626" w:themeColor="text1" w:themeTint="D9"/>
      <w:kern w:val="0"/>
      <w:sz w:val="18"/>
      <w:szCs w:val="18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1243;&#24207;&#21592;&#31616;&#21382;&#12305;&#24212;&#23626;&#2998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【程序员简历】应届生简历.docx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2017-05-08T14:26:00Z</dcterms:created>
  <dc:creator>Administrator</dc:creator>
  <cp:lastModifiedBy>Administrator</cp:lastModifiedBy>
  <dcterms:modified xsi:type="dcterms:W3CDTF">2017-05-08T16:09:20Z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